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62E85" w14:textId="77777777" w:rsidR="00E31352" w:rsidRDefault="00E31352" w:rsidP="00E31352">
      <w:pPr>
        <w:pStyle w:val="Koptekst"/>
      </w:pPr>
    </w:p>
    <w:p w14:paraId="38038C65" w14:textId="77777777" w:rsidR="00E31352" w:rsidRDefault="00E31352" w:rsidP="00E31352">
      <w:pPr>
        <w:pStyle w:val="Koptekst"/>
      </w:pPr>
    </w:p>
    <w:p w14:paraId="7B2DBDA1" w14:textId="77777777" w:rsidR="00E31352" w:rsidRDefault="00E31352" w:rsidP="00E31352">
      <w:pPr>
        <w:pStyle w:val="Koptekst"/>
      </w:pPr>
    </w:p>
    <w:p w14:paraId="24D0B982" w14:textId="77777777" w:rsidR="00E31352" w:rsidRDefault="00E31352" w:rsidP="00E31352">
      <w:pPr>
        <w:pStyle w:val="Koptekst"/>
      </w:pPr>
    </w:p>
    <w:p w14:paraId="766978FB" w14:textId="77777777" w:rsidR="00E31352" w:rsidRDefault="00E31352" w:rsidP="00E31352">
      <w:pPr>
        <w:pStyle w:val="Koptekst"/>
      </w:pPr>
    </w:p>
    <w:p w14:paraId="47531D55" w14:textId="77777777" w:rsidR="00C853EC" w:rsidRDefault="00C853EC" w:rsidP="007F097B">
      <w:pPr>
        <w:pStyle w:val="Titel"/>
      </w:pPr>
    </w:p>
    <w:p w14:paraId="5A99324D" w14:textId="77777777" w:rsidR="00C853EC" w:rsidRDefault="00C853EC" w:rsidP="007F097B">
      <w:pPr>
        <w:pStyle w:val="Titel"/>
      </w:pPr>
    </w:p>
    <w:p w14:paraId="422B8771" w14:textId="77777777" w:rsidR="00C853EC" w:rsidRDefault="00C853EC" w:rsidP="007F097B">
      <w:pPr>
        <w:pStyle w:val="Titel"/>
      </w:pPr>
    </w:p>
    <w:p w14:paraId="1AF7E13B" w14:textId="0580FE14" w:rsidR="00ED4D9B" w:rsidRPr="00881D13" w:rsidRDefault="00881D13" w:rsidP="00881D13">
      <w:pPr>
        <w:pStyle w:val="Titel"/>
        <w:rPr>
          <w:caps w:val="0"/>
          <w:lang w:val="en-US"/>
        </w:rPr>
      </w:pPr>
      <w:r w:rsidRPr="00881D13">
        <w:rPr>
          <w:caps w:val="0"/>
          <w:lang w:val="en-US"/>
        </w:rPr>
        <w:t>Optimizing de novo molecule prediction with string-based representations from tandem mass spectrometry data</w:t>
      </w:r>
    </w:p>
    <w:p w14:paraId="31EADF6E" w14:textId="28B1A4A8" w:rsidR="00D81FFB" w:rsidRPr="00881D13" w:rsidRDefault="00D81FFB" w:rsidP="00881D13">
      <w:pPr>
        <w:pStyle w:val="Ondertitel"/>
        <w:rPr>
          <w:caps w:val="0"/>
        </w:rPr>
        <w:sectPr w:rsidR="00D81FFB" w:rsidRPr="00881D13" w:rsidSect="00FF4BB7">
          <w:headerReference w:type="even" r:id="rId8"/>
          <w:headerReference w:type="default" r:id="rId9"/>
          <w:footerReference w:type="even" r:id="rId10"/>
          <w:footerReference w:type="default" r:id="rId11"/>
          <w:headerReference w:type="first" r:id="rId12"/>
          <w:footerReference w:type="first" r:id="rId13"/>
          <w:pgSz w:w="11906" w:h="16838" w:code="9"/>
          <w:pgMar w:top="1701" w:right="1202" w:bottom="2268" w:left="1202" w:header="284" w:footer="284" w:gutter="0"/>
          <w:cols w:space="1769"/>
          <w:docGrid w:linePitch="360"/>
        </w:sectPr>
      </w:pPr>
    </w:p>
    <w:p w14:paraId="1A8A4326" w14:textId="77777777" w:rsidR="00597A22" w:rsidRPr="00720BF0" w:rsidRDefault="00597A22" w:rsidP="00BD3DBF"/>
    <w:p w14:paraId="453EC785" w14:textId="77777777" w:rsidR="00F6407F" w:rsidRDefault="00F6407F" w:rsidP="00BD3DBF"/>
    <w:p w14:paraId="1479146F" w14:textId="77777777" w:rsidR="005E6656" w:rsidRDefault="005E6656" w:rsidP="00BD3DBF"/>
    <w:p w14:paraId="04119502" w14:textId="77777777" w:rsidR="00513676" w:rsidRDefault="00513676" w:rsidP="00BD3DBF"/>
    <w:p w14:paraId="318E276C" w14:textId="77777777" w:rsidR="00513676" w:rsidRDefault="00513676" w:rsidP="00BD3DBF"/>
    <w:p w14:paraId="358B2ED4" w14:textId="77777777" w:rsidR="005E693F" w:rsidRDefault="005E693F" w:rsidP="00BD3DBF"/>
    <w:p w14:paraId="379057A1" w14:textId="77777777" w:rsidR="005E693F" w:rsidRDefault="005E693F" w:rsidP="00BD3DBF"/>
    <w:p w14:paraId="377E8272" w14:textId="77777777" w:rsidR="005E693F" w:rsidRDefault="005E693F" w:rsidP="00BD3DBF"/>
    <w:p w14:paraId="0B5F29C8" w14:textId="5CED2956" w:rsidR="00054F71" w:rsidRPr="00881D13" w:rsidRDefault="00881D13" w:rsidP="007349D2">
      <w:pPr>
        <w:pStyle w:val="NaamAuteur"/>
        <w:rPr>
          <w:lang w:val="en-US"/>
        </w:rPr>
      </w:pPr>
      <w:r w:rsidRPr="00881D13">
        <w:rPr>
          <w:lang w:val="en-US"/>
        </w:rPr>
        <w:t>Wout Welvaert</w:t>
      </w:r>
    </w:p>
    <w:p w14:paraId="5CD29361" w14:textId="228DD9FD" w:rsidR="00597A22" w:rsidRPr="00EA60F9" w:rsidRDefault="00C940D5" w:rsidP="00BD3DBF">
      <w:pPr>
        <w:rPr>
          <w:lang w:val="en-US"/>
        </w:rPr>
      </w:pPr>
      <w:r w:rsidRPr="00EA60F9">
        <w:rPr>
          <w:lang w:val="en-US"/>
        </w:rPr>
        <w:t>Student n</w:t>
      </w:r>
      <w:r w:rsidR="0026193C" w:rsidRPr="00EA60F9">
        <w:rPr>
          <w:lang w:val="en-US"/>
        </w:rPr>
        <w:t>umber</w:t>
      </w:r>
      <w:r w:rsidR="005E6656" w:rsidRPr="00EA60F9">
        <w:rPr>
          <w:lang w:val="en-US"/>
        </w:rPr>
        <w:t xml:space="preserve">: </w:t>
      </w:r>
      <w:r w:rsidR="00881D13" w:rsidRPr="00881D13">
        <w:rPr>
          <w:lang w:val="en-US"/>
        </w:rPr>
        <w:t>01903329</w:t>
      </w:r>
    </w:p>
    <w:p w14:paraId="156CD326" w14:textId="77777777" w:rsidR="005E6656" w:rsidRPr="00EA60F9" w:rsidRDefault="005E6656" w:rsidP="00BD3DBF">
      <w:pPr>
        <w:rPr>
          <w:lang w:val="en-US"/>
        </w:rPr>
      </w:pPr>
    </w:p>
    <w:p w14:paraId="0AED034B" w14:textId="74BCD3AC" w:rsidR="00BD3DBF" w:rsidRPr="00B57CE6" w:rsidRDefault="002024F6" w:rsidP="00235FAC">
      <w:pPr>
        <w:pStyle w:val="Normal12pt"/>
        <w:rPr>
          <w:lang w:val="en-US"/>
        </w:rPr>
      </w:pPr>
      <w:r>
        <w:rPr>
          <w:lang w:val="en-US"/>
        </w:rPr>
        <w:t xml:space="preserve">Promoter: </w:t>
      </w:r>
      <w:r w:rsidR="00EA60F9" w:rsidRPr="00EA60F9">
        <w:rPr>
          <w:lang w:val="en-US"/>
        </w:rPr>
        <w:t xml:space="preserve">Prof. Dr. </w:t>
      </w:r>
      <w:r w:rsidR="00881D13">
        <w:rPr>
          <w:lang w:val="en-US"/>
        </w:rPr>
        <w:t xml:space="preserve">Willem </w:t>
      </w:r>
      <w:proofErr w:type="spellStart"/>
      <w:r w:rsidR="00881D13">
        <w:rPr>
          <w:lang w:val="en-US"/>
        </w:rPr>
        <w:t>Waegeman</w:t>
      </w:r>
      <w:proofErr w:type="spellEnd"/>
    </w:p>
    <w:p w14:paraId="41A40759" w14:textId="77777777" w:rsidR="002024F6" w:rsidRPr="00B57CE6" w:rsidRDefault="002024F6" w:rsidP="00235FAC">
      <w:pPr>
        <w:pStyle w:val="Normal12pt"/>
        <w:rPr>
          <w:lang w:val="en-US"/>
        </w:rPr>
      </w:pPr>
    </w:p>
    <w:p w14:paraId="4CBAB686" w14:textId="00CF7239" w:rsidR="002024F6" w:rsidRPr="00B57CE6" w:rsidRDefault="008246A0" w:rsidP="00235FAC">
      <w:pPr>
        <w:pStyle w:val="Normal12pt"/>
        <w:rPr>
          <w:lang w:val="en-US"/>
        </w:rPr>
      </w:pPr>
      <w:r>
        <w:rPr>
          <w:lang w:val="en-US"/>
        </w:rPr>
        <w:t>Supervisor</w:t>
      </w:r>
      <w:r w:rsidR="002024F6" w:rsidRPr="00EA60F9">
        <w:rPr>
          <w:lang w:val="en-US"/>
        </w:rPr>
        <w:t>:</w:t>
      </w:r>
      <w:r w:rsidR="002024F6">
        <w:rPr>
          <w:lang w:val="en-US"/>
        </w:rPr>
        <w:t xml:space="preserve"> </w:t>
      </w:r>
      <w:r w:rsidR="00881D13">
        <w:rPr>
          <w:lang w:val="en-US"/>
        </w:rPr>
        <w:t xml:space="preserve">Gaetan De </w:t>
      </w:r>
      <w:proofErr w:type="spellStart"/>
      <w:r w:rsidR="00881D13">
        <w:rPr>
          <w:lang w:val="en-US"/>
        </w:rPr>
        <w:t>Waele</w:t>
      </w:r>
      <w:proofErr w:type="spellEnd"/>
    </w:p>
    <w:p w14:paraId="31F920AD" w14:textId="77777777" w:rsidR="002024F6" w:rsidRPr="00DE13E4" w:rsidRDefault="002024F6" w:rsidP="00235FAC">
      <w:pPr>
        <w:pStyle w:val="Normal12pt"/>
        <w:rPr>
          <w:lang w:val="en-US"/>
        </w:rPr>
      </w:pPr>
    </w:p>
    <w:p w14:paraId="3D675933" w14:textId="77777777" w:rsidR="00235FAC" w:rsidRPr="00EA60F9" w:rsidRDefault="00235FAC" w:rsidP="00235FAC">
      <w:pPr>
        <w:pStyle w:val="Normal12pt"/>
        <w:rPr>
          <w:lang w:val="en-US"/>
        </w:rPr>
      </w:pPr>
    </w:p>
    <w:p w14:paraId="40D5D6E3" w14:textId="369E4B34" w:rsidR="0026193C" w:rsidRDefault="00EA60F9" w:rsidP="00BD3DBF">
      <w:pPr>
        <w:rPr>
          <w:lang w:val="en-US"/>
        </w:rPr>
      </w:pPr>
      <w:r w:rsidRPr="00EA60F9">
        <w:rPr>
          <w:lang w:val="en-US"/>
        </w:rPr>
        <w:t xml:space="preserve">A dissertation submitted to Ghent University in partial fulfilment of the requirements for the degree </w:t>
      </w:r>
      <w:r w:rsidR="00720BF0">
        <w:rPr>
          <w:lang w:val="en-US"/>
        </w:rPr>
        <w:t xml:space="preserve">of Master of </w:t>
      </w:r>
      <w:r w:rsidR="0026193C" w:rsidRPr="00EA60F9">
        <w:rPr>
          <w:lang w:val="en-US"/>
        </w:rPr>
        <w:t>Science in Bioinformatics</w:t>
      </w:r>
      <w:r w:rsidR="00F31E7D" w:rsidRPr="00EA60F9">
        <w:rPr>
          <w:lang w:val="en-US"/>
        </w:rPr>
        <w:t xml:space="preserve">: </w:t>
      </w:r>
      <w:sdt>
        <w:sdtPr>
          <w:rPr>
            <w:lang w:val="en-US"/>
          </w:rPr>
          <w:alias w:val="Main Subject"/>
          <w:tag w:val="Main Subject"/>
          <w:id w:val="1861320316"/>
          <w:placeholder>
            <w:docPart w:val="F4767759604D45E59483BFD4D5902BC2"/>
          </w:placeholder>
          <w:dropDownList>
            <w:listItem w:displayText="&lt; select main subject &gt;" w:value="&lt; select main subject &gt;"/>
            <w:listItem w:displayText="Bioscience Engineering" w:value="Bioscience Engineering"/>
            <w:listItem w:displayText="Systems Biology" w:value="Systems Biology"/>
            <w:listItem w:displayText="Engineering" w:value="Engineering"/>
          </w:dropDownList>
        </w:sdtPr>
        <w:sdtEndPr/>
        <w:sdtContent>
          <w:r w:rsidR="00881D13">
            <w:rPr>
              <w:lang w:val="en-US"/>
            </w:rPr>
            <w:t>Engineering</w:t>
          </w:r>
        </w:sdtContent>
      </w:sdt>
      <w:r w:rsidR="00DE13E4" w:rsidRPr="004C2D07">
        <w:rPr>
          <w:lang w:val="en-US"/>
        </w:rPr>
        <w:t xml:space="preserve"> </w:t>
      </w:r>
    </w:p>
    <w:p w14:paraId="66A1A8BD" w14:textId="77777777" w:rsidR="00DC76AB" w:rsidRPr="00EA60F9" w:rsidRDefault="00DC76AB" w:rsidP="00BD3DBF">
      <w:pPr>
        <w:rPr>
          <w:lang w:val="en-US"/>
        </w:rPr>
      </w:pPr>
    </w:p>
    <w:p w14:paraId="62D3588A" w14:textId="6AAB1A3B" w:rsidR="00C52C99" w:rsidRDefault="0026193C" w:rsidP="00513676">
      <w:proofErr w:type="spellStart"/>
      <w:r w:rsidRPr="00881D13">
        <w:t>Academic</w:t>
      </w:r>
      <w:proofErr w:type="spellEnd"/>
      <w:r w:rsidRPr="00881D13">
        <w:t xml:space="preserve"> </w:t>
      </w:r>
      <w:proofErr w:type="spellStart"/>
      <w:r w:rsidRPr="00881D13">
        <w:t>Year</w:t>
      </w:r>
      <w:proofErr w:type="spellEnd"/>
      <w:r w:rsidR="00BD3DBF" w:rsidRPr="00881D13">
        <w:t xml:space="preserve">: </w:t>
      </w:r>
      <w:r w:rsidR="008F0FF7" w:rsidRPr="00881D13">
        <w:t>20</w:t>
      </w:r>
      <w:r w:rsidR="00881D13">
        <w:t>24</w:t>
      </w:r>
      <w:r w:rsidR="008F0FF7" w:rsidRPr="00881D13">
        <w:t>- 20</w:t>
      </w:r>
      <w:r w:rsidR="00881D13">
        <w:t>25</w:t>
      </w:r>
    </w:p>
    <w:p w14:paraId="60F885F7" w14:textId="77777777" w:rsidR="00C52C99" w:rsidRDefault="00C52C99">
      <w:pPr>
        <w:spacing w:after="200" w:line="276" w:lineRule="auto"/>
      </w:pPr>
      <w:r>
        <w:br w:type="page"/>
      </w:r>
    </w:p>
    <w:p w14:paraId="39383AC9" w14:textId="77777777" w:rsidR="00C52C99" w:rsidRDefault="00C52C99" w:rsidP="00C52C99">
      <w:pPr>
        <w:jc w:val="both"/>
      </w:pPr>
    </w:p>
    <w:p w14:paraId="3D33F3A2" w14:textId="77777777" w:rsidR="00C52C99" w:rsidRDefault="00C52C99" w:rsidP="00C52C99">
      <w:pPr>
        <w:jc w:val="both"/>
      </w:pPr>
    </w:p>
    <w:p w14:paraId="0D1653B0" w14:textId="77777777" w:rsidR="00C52C99" w:rsidRDefault="00C52C99" w:rsidP="00C52C99">
      <w:pPr>
        <w:jc w:val="both"/>
      </w:pPr>
    </w:p>
    <w:p w14:paraId="2C954581" w14:textId="77777777" w:rsidR="00C52C99" w:rsidRDefault="00C52C99" w:rsidP="00C52C99">
      <w:pPr>
        <w:jc w:val="both"/>
      </w:pPr>
    </w:p>
    <w:p w14:paraId="75983309" w14:textId="77777777" w:rsidR="00C52C99" w:rsidRDefault="00C52C99" w:rsidP="00C52C99">
      <w:pPr>
        <w:jc w:val="both"/>
      </w:pPr>
    </w:p>
    <w:p w14:paraId="6AEAE3EB" w14:textId="77777777" w:rsidR="00C52C99" w:rsidRDefault="00C52C99" w:rsidP="00C52C99">
      <w:pPr>
        <w:jc w:val="both"/>
      </w:pPr>
    </w:p>
    <w:p w14:paraId="50368DC1" w14:textId="77777777" w:rsidR="00C52C99" w:rsidRDefault="00C52C99" w:rsidP="00C52C99">
      <w:pPr>
        <w:jc w:val="both"/>
      </w:pPr>
    </w:p>
    <w:p w14:paraId="57E907CB" w14:textId="77777777" w:rsidR="00C52C99" w:rsidRDefault="00C52C99" w:rsidP="00C52C99">
      <w:pPr>
        <w:jc w:val="both"/>
      </w:pPr>
    </w:p>
    <w:p w14:paraId="21DCD90E" w14:textId="77777777" w:rsidR="00C52C99" w:rsidRDefault="00C52C99" w:rsidP="00C52C99">
      <w:pPr>
        <w:jc w:val="both"/>
      </w:pPr>
    </w:p>
    <w:p w14:paraId="307FAD8D" w14:textId="77777777" w:rsidR="00D23FD3" w:rsidRDefault="00D23FD3" w:rsidP="00C52C99">
      <w:pPr>
        <w:jc w:val="both"/>
      </w:pPr>
    </w:p>
    <w:p w14:paraId="2D31CE4B" w14:textId="77777777" w:rsidR="00D23FD3" w:rsidRDefault="00D23FD3" w:rsidP="00C52C99">
      <w:pPr>
        <w:jc w:val="both"/>
      </w:pPr>
    </w:p>
    <w:p w14:paraId="6AC3E571" w14:textId="77777777" w:rsidR="00D23FD3" w:rsidRDefault="00D23FD3" w:rsidP="00C52C99">
      <w:pPr>
        <w:jc w:val="both"/>
      </w:pPr>
    </w:p>
    <w:p w14:paraId="784603DA" w14:textId="77777777" w:rsidR="00D23FD3" w:rsidRDefault="00D23FD3" w:rsidP="00C52C99">
      <w:pPr>
        <w:jc w:val="both"/>
      </w:pPr>
    </w:p>
    <w:p w14:paraId="310EC04D" w14:textId="77777777" w:rsidR="00D23FD3" w:rsidRDefault="00D23FD3" w:rsidP="00C52C99">
      <w:pPr>
        <w:jc w:val="both"/>
      </w:pPr>
    </w:p>
    <w:p w14:paraId="1DF4186D" w14:textId="77777777" w:rsidR="00D23FD3" w:rsidRDefault="00D23FD3" w:rsidP="00C52C99">
      <w:pPr>
        <w:jc w:val="both"/>
      </w:pPr>
    </w:p>
    <w:p w14:paraId="3859C7E5" w14:textId="77777777" w:rsidR="00D23FD3" w:rsidRDefault="00D23FD3" w:rsidP="00C52C99">
      <w:pPr>
        <w:jc w:val="both"/>
      </w:pPr>
    </w:p>
    <w:p w14:paraId="67565BCE" w14:textId="77777777" w:rsidR="00D23FD3" w:rsidRDefault="00D23FD3" w:rsidP="00C52C99">
      <w:pPr>
        <w:jc w:val="both"/>
      </w:pPr>
    </w:p>
    <w:p w14:paraId="770CCFD7" w14:textId="77777777" w:rsidR="00C52C99" w:rsidRDefault="00C52C99" w:rsidP="00C52C99">
      <w:pPr>
        <w:jc w:val="both"/>
      </w:pPr>
    </w:p>
    <w:p w14:paraId="418E5B6C" w14:textId="77777777" w:rsidR="00C52C99" w:rsidRDefault="00C52C99" w:rsidP="00C52C99">
      <w:pPr>
        <w:jc w:val="both"/>
      </w:pPr>
    </w:p>
    <w:p w14:paraId="0D5622DE" w14:textId="77777777" w:rsidR="00C52C99" w:rsidRDefault="00C52C99" w:rsidP="00C52C99">
      <w:pPr>
        <w:jc w:val="both"/>
      </w:pPr>
    </w:p>
    <w:p w14:paraId="3C844FF4" w14:textId="77777777" w:rsidR="00C52C99" w:rsidRDefault="00C52C99" w:rsidP="00C52C99">
      <w:pPr>
        <w:jc w:val="both"/>
      </w:pPr>
    </w:p>
    <w:p w14:paraId="3AFC0B0C" w14:textId="77777777" w:rsidR="00C52C99" w:rsidRDefault="00C52C99" w:rsidP="00C52C99">
      <w:pPr>
        <w:jc w:val="both"/>
      </w:pPr>
    </w:p>
    <w:p w14:paraId="7240A92B" w14:textId="524DDD16" w:rsidR="00C52C99" w:rsidRPr="00C52C99" w:rsidRDefault="00C52C99" w:rsidP="00C52C99">
      <w:pPr>
        <w:jc w:val="both"/>
      </w:pPr>
      <w:r w:rsidRPr="00C52C99">
        <w:t>De auteur en promotor geven de toelating deze scriptie voor consultatie beschikbaar te stellen en delen ervan te kopieren voor persoonlijk gebruik. Elk ander gebruik valt onder de beperkingen van het auteursrecht, in het bijzonder met betrekking</w:t>
      </w:r>
      <w:r>
        <w:t xml:space="preserve"> </w:t>
      </w:r>
      <w:r w:rsidRPr="00C52C99">
        <w:t>tot de verplichting uitdrukkelijk de bron te vermelden bij het aanhalen van</w:t>
      </w:r>
      <w:r>
        <w:t xml:space="preserve"> </w:t>
      </w:r>
      <w:r w:rsidRPr="00C52C99">
        <w:t>resultaten uit deze scriptie.</w:t>
      </w:r>
    </w:p>
    <w:p w14:paraId="35A6C059" w14:textId="77777777" w:rsidR="00C52C99" w:rsidRPr="00092F56" w:rsidRDefault="00C52C99" w:rsidP="00C52C99">
      <w:pPr>
        <w:jc w:val="both"/>
      </w:pPr>
    </w:p>
    <w:p w14:paraId="592DD532" w14:textId="193FC654" w:rsidR="002B328E" w:rsidRDefault="00C52C99" w:rsidP="00C52C99">
      <w:pPr>
        <w:jc w:val="both"/>
        <w:rPr>
          <w:lang w:val="en-US"/>
        </w:rPr>
      </w:pPr>
      <w:r w:rsidRPr="00C52C99">
        <w:rPr>
          <w:lang w:val="en-US"/>
        </w:rPr>
        <w:t>The author and promoter give the permission to use this thesis for consultation and</w:t>
      </w:r>
      <w:r>
        <w:rPr>
          <w:lang w:val="en-US"/>
        </w:rPr>
        <w:t xml:space="preserve"> </w:t>
      </w:r>
      <w:r w:rsidRPr="00C52C99">
        <w:rPr>
          <w:lang w:val="en-US"/>
        </w:rPr>
        <w:t>to copy parts of it for personal use. Every other use is subject to the copyright laws,</w:t>
      </w:r>
      <w:r>
        <w:rPr>
          <w:lang w:val="en-US"/>
        </w:rPr>
        <w:t xml:space="preserve"> </w:t>
      </w:r>
      <w:r w:rsidRPr="00C52C99">
        <w:rPr>
          <w:lang w:val="en-US"/>
        </w:rPr>
        <w:t>more specifically the source must be extensively specified when using results from</w:t>
      </w:r>
      <w:r>
        <w:rPr>
          <w:lang w:val="en-US"/>
        </w:rPr>
        <w:t xml:space="preserve"> </w:t>
      </w:r>
      <w:r w:rsidRPr="00C52C99">
        <w:rPr>
          <w:lang w:val="en-US"/>
        </w:rPr>
        <w:t>this thesis.</w:t>
      </w:r>
    </w:p>
    <w:p w14:paraId="4E58C837" w14:textId="77777777" w:rsidR="00C52C99" w:rsidRDefault="00C52C99" w:rsidP="00C52C99">
      <w:pPr>
        <w:jc w:val="both"/>
        <w:rPr>
          <w:lang w:val="en-US"/>
        </w:rPr>
      </w:pPr>
    </w:p>
    <w:p w14:paraId="3F05B2C8" w14:textId="6EEE439C" w:rsidR="00C52C99" w:rsidRDefault="00C52C99" w:rsidP="00C52C99">
      <w:pPr>
        <w:jc w:val="both"/>
        <w:rPr>
          <w:lang w:val="en-US"/>
        </w:rPr>
      </w:pPr>
      <w:r>
        <w:rPr>
          <w:lang w:val="en-US"/>
        </w:rPr>
        <w:t xml:space="preserve">Gent, </w:t>
      </w:r>
      <w:r>
        <w:rPr>
          <w:lang w:val="en-US"/>
        </w:rPr>
        <w:fldChar w:fldCharType="begin"/>
      </w:r>
      <w:r>
        <w:rPr>
          <w:lang w:val="en-US"/>
        </w:rPr>
        <w:instrText xml:space="preserve"> DATE  \@ "MMMM d, yyyy"  \* MERGEFORMAT </w:instrText>
      </w:r>
      <w:r>
        <w:rPr>
          <w:lang w:val="en-US"/>
        </w:rPr>
        <w:fldChar w:fldCharType="separate"/>
      </w:r>
      <w:r w:rsidR="000C1EE6">
        <w:rPr>
          <w:noProof/>
          <w:lang w:val="en-US"/>
        </w:rPr>
        <w:t>May 26, 2025</w:t>
      </w:r>
      <w:r>
        <w:rPr>
          <w:lang w:val="en-US"/>
        </w:rPr>
        <w:fldChar w:fldCharType="end"/>
      </w:r>
    </w:p>
    <w:p w14:paraId="58A88376" w14:textId="77777777" w:rsidR="00C52C99" w:rsidRDefault="00C52C99" w:rsidP="00C52C99">
      <w:pPr>
        <w:jc w:val="both"/>
        <w:rPr>
          <w:lang w:val="en-US"/>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6"/>
        <w:gridCol w:w="4746"/>
      </w:tblGrid>
      <w:tr w:rsidR="00C52C99" w:rsidRPr="00C52C99" w14:paraId="4A391D62" w14:textId="77777777" w:rsidTr="00C52C99">
        <w:tc>
          <w:tcPr>
            <w:tcW w:w="4746" w:type="dxa"/>
          </w:tcPr>
          <w:p w14:paraId="53C839C8" w14:textId="25553BE8" w:rsidR="00C52C99" w:rsidRPr="00C52C99" w:rsidRDefault="00C52C99" w:rsidP="00C52C99">
            <w:pPr>
              <w:jc w:val="both"/>
              <w:rPr>
                <w:lang w:val="en-US"/>
              </w:rPr>
            </w:pPr>
            <w:r>
              <w:rPr>
                <w:lang w:val="en-US"/>
              </w:rPr>
              <w:t>The p</w:t>
            </w:r>
            <w:r w:rsidRPr="00C52C99">
              <w:rPr>
                <w:lang w:val="en-US"/>
              </w:rPr>
              <w:t>romoter,</w:t>
            </w:r>
          </w:p>
          <w:p w14:paraId="435D876C" w14:textId="010F40E1" w:rsidR="00C52C99" w:rsidRPr="00881D13" w:rsidRDefault="00C52C99" w:rsidP="00C52C99">
            <w:pPr>
              <w:pStyle w:val="Normal12pt"/>
              <w:rPr>
                <w:sz w:val="20"/>
                <w:szCs w:val="20"/>
                <w:lang w:val="en-US"/>
              </w:rPr>
            </w:pPr>
            <w:r w:rsidRPr="00C52C99">
              <w:rPr>
                <w:sz w:val="20"/>
                <w:szCs w:val="20"/>
                <w:lang w:val="en-US"/>
              </w:rPr>
              <w:t xml:space="preserve">Prof. Dr. </w:t>
            </w:r>
            <w:r w:rsidR="00881D13" w:rsidRPr="00881D13">
              <w:rPr>
                <w:sz w:val="20"/>
                <w:szCs w:val="20"/>
                <w:lang w:val="en-US"/>
              </w:rPr>
              <w:t>Wi</w:t>
            </w:r>
            <w:r w:rsidR="00881D13">
              <w:rPr>
                <w:sz w:val="20"/>
                <w:szCs w:val="20"/>
                <w:lang w:val="en-US"/>
              </w:rPr>
              <w:t xml:space="preserve">llem </w:t>
            </w:r>
            <w:proofErr w:type="spellStart"/>
            <w:r w:rsidR="00881D13">
              <w:rPr>
                <w:sz w:val="20"/>
                <w:szCs w:val="20"/>
                <w:lang w:val="en-US"/>
              </w:rPr>
              <w:t>Waegeman</w:t>
            </w:r>
            <w:proofErr w:type="spellEnd"/>
          </w:p>
          <w:p w14:paraId="6BC748B2" w14:textId="77777777" w:rsidR="00C52C99" w:rsidRPr="00C52C99" w:rsidRDefault="00C52C99" w:rsidP="00881D13">
            <w:pPr>
              <w:pStyle w:val="Normal12pt"/>
              <w:rPr>
                <w:lang w:val="en-US"/>
              </w:rPr>
            </w:pPr>
          </w:p>
        </w:tc>
        <w:tc>
          <w:tcPr>
            <w:tcW w:w="4746" w:type="dxa"/>
          </w:tcPr>
          <w:p w14:paraId="573CC8E0" w14:textId="77777777" w:rsidR="00C52C99" w:rsidRPr="00C52C99" w:rsidRDefault="00C52C99" w:rsidP="00C52C99">
            <w:pPr>
              <w:jc w:val="both"/>
              <w:rPr>
                <w:lang w:val="en-US"/>
              </w:rPr>
            </w:pPr>
            <w:r w:rsidRPr="00C52C99">
              <w:rPr>
                <w:lang w:val="en-US"/>
              </w:rPr>
              <w:t>The author,</w:t>
            </w:r>
          </w:p>
          <w:p w14:paraId="51F32F16" w14:textId="277292EE" w:rsidR="00C52C99" w:rsidRPr="00C52C99" w:rsidRDefault="00881D13" w:rsidP="00C52C99">
            <w:pPr>
              <w:pStyle w:val="NaamAuteur"/>
              <w:rPr>
                <w:sz w:val="20"/>
                <w:szCs w:val="20"/>
              </w:rPr>
            </w:pPr>
            <w:r>
              <w:rPr>
                <w:sz w:val="20"/>
                <w:szCs w:val="20"/>
              </w:rPr>
              <w:t>Wout Welvaert</w:t>
            </w:r>
          </w:p>
          <w:p w14:paraId="7962468A" w14:textId="77777777" w:rsidR="00C52C99" w:rsidRPr="00C52C99" w:rsidRDefault="00C52C99" w:rsidP="00C52C99">
            <w:pPr>
              <w:rPr>
                <w:lang w:val="en-US"/>
              </w:rPr>
            </w:pPr>
          </w:p>
        </w:tc>
      </w:tr>
    </w:tbl>
    <w:p w14:paraId="16A371B7" w14:textId="709A313D" w:rsidR="00092F56" w:rsidRPr="00DE13E4" w:rsidRDefault="00092F56" w:rsidP="00092F56">
      <w:pPr>
        <w:jc w:val="both"/>
        <w:rPr>
          <w:lang w:val="en-US"/>
        </w:rPr>
      </w:pPr>
      <w:r w:rsidRPr="00092F56">
        <w:rPr>
          <w:lang w:val="en-US"/>
        </w:rPr>
        <w:t xml:space="preserve"> </w:t>
      </w:r>
    </w:p>
    <w:sectPr w:rsidR="00092F56" w:rsidRPr="00DE13E4" w:rsidSect="00FF4BB7">
      <w:headerReference w:type="default" r:id="rId14"/>
      <w:footerReference w:type="default" r:id="rId15"/>
      <w:type w:val="continuous"/>
      <w:pgSz w:w="11906" w:h="16838" w:code="9"/>
      <w:pgMar w:top="1701" w:right="1202" w:bottom="2268" w:left="1202" w:header="284" w:footer="284" w:gutter="0"/>
      <w:cols w:space="1769"/>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EE9586" w14:textId="77777777" w:rsidR="003A239F" w:rsidRDefault="003A239F" w:rsidP="00BD3DBF">
      <w:r>
        <w:separator/>
      </w:r>
    </w:p>
  </w:endnote>
  <w:endnote w:type="continuationSeparator" w:id="0">
    <w:p w14:paraId="0209EFA1" w14:textId="77777777" w:rsidR="003A239F" w:rsidRDefault="003A239F" w:rsidP="00BD3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A133CF" w14:textId="77777777" w:rsidR="009A761F" w:rsidRDefault="009A761F">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8D9625" w14:textId="77777777" w:rsidR="00FF4BB7" w:rsidRDefault="00B24376">
    <w:pPr>
      <w:pStyle w:val="Voettekst"/>
    </w:pPr>
    <w:r>
      <w:rPr>
        <w:noProof/>
        <w:lang w:val="en-US"/>
      </w:rPr>
      <w:drawing>
        <wp:anchor distT="0" distB="0" distL="114300" distR="114300" simplePos="0" relativeHeight="251659264" behindDoc="0" locked="0" layoutInCell="1" allowOverlap="1" wp14:anchorId="6842BCBF" wp14:editId="634FCD64">
          <wp:simplePos x="0" y="0"/>
          <wp:positionH relativeFrom="margin">
            <wp:posOffset>-331076</wp:posOffset>
          </wp:positionH>
          <wp:positionV relativeFrom="page">
            <wp:posOffset>9029284</wp:posOffset>
          </wp:positionV>
          <wp:extent cx="1907540" cy="1525905"/>
          <wp:effectExtent l="0" t="0" r="0" b="0"/>
          <wp:wrapNone/>
          <wp:docPr id="8" name="Logo UGent 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UGent_EN_RGB_300_kleur_stationary.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07540" cy="1525905"/>
                  </a:xfrm>
                  <a:prstGeom prst="rect">
                    <a:avLst/>
                  </a:prstGeom>
                </pic:spPr>
              </pic:pic>
            </a:graphicData>
          </a:graphic>
          <wp14:sizeRelH relativeFrom="margin">
            <wp14:pctWidth>0</wp14:pctWidth>
          </wp14:sizeRelH>
          <wp14:sizeRelV relativeFrom="margin">
            <wp14:pctHeight>0</wp14:pctHeight>
          </wp14:sizeRelV>
        </wp:anchor>
      </w:drawing>
    </w:r>
  </w:p>
  <w:p w14:paraId="23C5AB16" w14:textId="77777777" w:rsidR="00FF4BB7" w:rsidRDefault="00FF4BB7">
    <w:pPr>
      <w:pStyle w:val="Voettekst"/>
    </w:pPr>
  </w:p>
  <w:p w14:paraId="714133D2" w14:textId="77777777" w:rsidR="00FF4BB7" w:rsidRDefault="00FF4BB7">
    <w:pPr>
      <w:pStyle w:val="Voettekst"/>
    </w:pPr>
  </w:p>
  <w:p w14:paraId="6D6DEE68" w14:textId="77777777" w:rsidR="00FF4BB7" w:rsidRDefault="00FF4BB7">
    <w:pPr>
      <w:pStyle w:val="Voettekst"/>
    </w:pPr>
  </w:p>
  <w:p w14:paraId="2D5FF402" w14:textId="77777777" w:rsidR="00E0204E" w:rsidRDefault="00E0204E">
    <w:pPr>
      <w:pStyle w:val="Voettekst"/>
    </w:pPr>
  </w:p>
  <w:p w14:paraId="5520BDAD" w14:textId="77777777" w:rsidR="00FF4BB7" w:rsidRDefault="00FF4BB7">
    <w:pPr>
      <w:pStyle w:val="Voettekst"/>
    </w:pPr>
  </w:p>
  <w:p w14:paraId="64198497" w14:textId="77777777" w:rsidR="00FF4BB7" w:rsidRDefault="00FF4BB7">
    <w:pPr>
      <w:pStyle w:val="Voettekst"/>
    </w:pPr>
  </w:p>
  <w:p w14:paraId="42008087" w14:textId="77777777" w:rsidR="00FF4BB7" w:rsidRDefault="00FF4BB7">
    <w:pPr>
      <w:pStyle w:val="Voettekst"/>
    </w:pPr>
  </w:p>
  <w:p w14:paraId="284F958F" w14:textId="77777777" w:rsidR="00FF4BB7" w:rsidRDefault="00FF4BB7">
    <w:pPr>
      <w:pStyle w:val="Voettekst"/>
    </w:pPr>
  </w:p>
  <w:p w14:paraId="1029529D" w14:textId="77777777" w:rsidR="00FF4BB7" w:rsidRDefault="00FF4BB7">
    <w:pPr>
      <w:pStyle w:val="Voettekst"/>
    </w:pPr>
  </w:p>
  <w:p w14:paraId="1C530556" w14:textId="77777777" w:rsidR="00FF4BB7" w:rsidRDefault="00FF4BB7">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B4F3B6" w14:textId="77777777" w:rsidR="00FF4BB7" w:rsidRDefault="00FF4BB7">
    <w:pPr>
      <w:pStyle w:val="Voettekst"/>
    </w:pPr>
    <w:r>
      <w:rPr>
        <w:noProof/>
        <w:lang w:val="en-US"/>
      </w:rPr>
      <w:drawing>
        <wp:anchor distT="0" distB="0" distL="114300" distR="114300" simplePos="0" relativeHeight="251649536" behindDoc="1" locked="1" layoutInCell="0" allowOverlap="1" wp14:anchorId="2F32D51B" wp14:editId="4C264B71">
          <wp:simplePos x="0" y="0"/>
          <wp:positionH relativeFrom="page">
            <wp:posOffset>388620</wp:posOffset>
          </wp:positionH>
          <wp:positionV relativeFrom="page">
            <wp:posOffset>9152255</wp:posOffset>
          </wp:positionV>
          <wp:extent cx="1908000" cy="1526400"/>
          <wp:effectExtent l="0" t="0" r="0" b="0"/>
          <wp:wrapNone/>
          <wp:docPr id="11" name="Logo 300 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_UGent_NL_RGB_300_kleu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08000" cy="1526400"/>
                  </a:xfrm>
                  <a:prstGeom prst="rect">
                    <a:avLst/>
                  </a:prstGeom>
                </pic:spPr>
              </pic:pic>
            </a:graphicData>
          </a:graphic>
          <wp14:sizeRelH relativeFrom="margin">
            <wp14:pctWidth>0</wp14:pctWidth>
          </wp14:sizeRelH>
          <wp14:sizeRelV relativeFrom="margin">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80296" w14:textId="77777777" w:rsidR="00FF4BB7" w:rsidRDefault="00FF4BB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542F59" w14:textId="77777777" w:rsidR="003A239F" w:rsidRDefault="003A239F" w:rsidP="00BD3DBF">
      <w:r>
        <w:separator/>
      </w:r>
    </w:p>
  </w:footnote>
  <w:footnote w:type="continuationSeparator" w:id="0">
    <w:p w14:paraId="4686230F" w14:textId="77777777" w:rsidR="003A239F" w:rsidRDefault="003A239F" w:rsidP="00BD3D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C52E5F" w14:textId="77777777" w:rsidR="009A761F" w:rsidRDefault="009A761F">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D505BA" w14:textId="77777777" w:rsidR="00FF4BB7" w:rsidRDefault="00276A1B" w:rsidP="00BD3DBF">
    <w:pPr>
      <w:pStyle w:val="Koptekst"/>
    </w:pPr>
    <w:r>
      <w:rPr>
        <w:noProof/>
        <w:lang w:val="en-US"/>
      </w:rPr>
      <w:drawing>
        <wp:inline distT="0" distB="0" distL="0" distR="0" wp14:anchorId="632341C6" wp14:editId="5A9F2A7C">
          <wp:extent cx="1461600" cy="7308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con_UGent_WE_EN_RGB_2400_color-on-whit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61600" cy="730800"/>
                  </a:xfrm>
                  <a:prstGeom prst="rect">
                    <a:avLst/>
                  </a:prstGeom>
                </pic:spPr>
              </pic:pic>
            </a:graphicData>
          </a:graphic>
        </wp:inline>
      </w:drawing>
    </w:r>
    <w:r>
      <w:rPr>
        <w:noProof/>
        <w:lang w:val="en-US"/>
      </w:rPr>
      <w:drawing>
        <wp:inline distT="0" distB="0" distL="0" distR="0" wp14:anchorId="272DC3EB" wp14:editId="21C1E54A">
          <wp:extent cx="2205990" cy="73533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_UGent_BW_EN_RGB_2400_color-on-white.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208219" cy="736073"/>
                  </a:xfrm>
                  <a:prstGeom prst="rect">
                    <a:avLst/>
                  </a:prstGeom>
                </pic:spPr>
              </pic:pic>
            </a:graphicData>
          </a:graphic>
        </wp:inline>
      </w:drawing>
    </w:r>
    <w:r>
      <w:rPr>
        <w:noProof/>
        <w:lang w:val="en-US"/>
      </w:rPr>
      <w:drawing>
        <wp:inline distT="0" distB="0" distL="0" distR="0" wp14:anchorId="26861656" wp14:editId="01139B8A">
          <wp:extent cx="2217600" cy="73800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on_UGent_EA_EN_RGB_2400_color-on-white.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2217600" cy="738000"/>
                  </a:xfrm>
                  <a:prstGeom prst="rect">
                    <a:avLst/>
                  </a:prstGeom>
                </pic:spPr>
              </pic:pic>
            </a:graphicData>
          </a:graphic>
        </wp:inline>
      </w:drawing>
    </w:r>
  </w:p>
  <w:p w14:paraId="504995B9" w14:textId="77777777" w:rsidR="00D3084A" w:rsidRDefault="00D3084A" w:rsidP="00BD3DBF">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1B5B88" w14:textId="77777777" w:rsidR="00C77ABB" w:rsidRDefault="00FF4BB7" w:rsidP="00BD3DBF">
    <w:pPr>
      <w:pStyle w:val="Koptekst"/>
    </w:pPr>
    <w:r>
      <w:rPr>
        <w:noProof/>
        <w:lang w:val="en-US"/>
      </w:rPr>
      <w:drawing>
        <wp:anchor distT="0" distB="0" distL="114300" distR="114300" simplePos="0" relativeHeight="251648512" behindDoc="1" locked="1" layoutInCell="0" allowOverlap="1" wp14:anchorId="0787711D" wp14:editId="720B1BB5">
          <wp:simplePos x="0" y="0"/>
          <wp:positionH relativeFrom="page">
            <wp:posOffset>381635</wp:posOffset>
          </wp:positionH>
          <wp:positionV relativeFrom="page">
            <wp:posOffset>0</wp:posOffset>
          </wp:positionV>
          <wp:extent cx="4582800" cy="1144800"/>
          <wp:effectExtent l="0" t="0" r="0" b="0"/>
          <wp:wrapNone/>
          <wp:docPr id="10" name="Picture 10" descr="icoon_UGent_EA_NL_RGB_2400_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on_UGent_EA_NL_RGB_2400_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82800" cy="1144800"/>
                  </a:xfrm>
                  <a:prstGeom prst="rect">
                    <a:avLst/>
                  </a:prstGeom>
                  <a:noFill/>
                </pic:spPr>
              </pic:pic>
            </a:graphicData>
          </a:graphic>
          <wp14:sizeRelH relativeFrom="page">
            <wp14:pctWidth>0</wp14:pctWidth>
          </wp14:sizeRelH>
          <wp14:sizeRelV relativeFrom="page">
            <wp14:pctHeight>0</wp14:pctHeight>
          </wp14:sizeRelV>
        </wp:anchor>
      </w:drawing>
    </w:r>
    <w:r w:rsidR="00C77ABB">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8C2ABC" w14:textId="77777777" w:rsidR="00FF4BB7" w:rsidRDefault="00FF4BB7" w:rsidP="00BD3DBF">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24E2D"/>
    <w:multiLevelType w:val="hybridMultilevel"/>
    <w:tmpl w:val="639E4204"/>
    <w:lvl w:ilvl="0" w:tplc="CD885730">
      <w:numFmt w:val="bullet"/>
      <w:lvlText w:val=""/>
      <w:lvlJc w:val="left"/>
      <w:pPr>
        <w:ind w:left="720" w:hanging="360"/>
      </w:pPr>
      <w:rPr>
        <w:rFonts w:ascii="Wingdings" w:eastAsiaTheme="minorHAnsi" w:hAnsi="Wingdings"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30729C7"/>
    <w:multiLevelType w:val="hybridMultilevel"/>
    <w:tmpl w:val="08A29156"/>
    <w:lvl w:ilvl="0" w:tplc="3A2646E0">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CB511E0"/>
    <w:multiLevelType w:val="hybridMultilevel"/>
    <w:tmpl w:val="E7DECCF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8A02F70"/>
    <w:multiLevelType w:val="hybridMultilevel"/>
    <w:tmpl w:val="1B3E670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DD4"/>
    <w:rsid w:val="00000B83"/>
    <w:rsid w:val="00010683"/>
    <w:rsid w:val="00054F71"/>
    <w:rsid w:val="00062C7C"/>
    <w:rsid w:val="00072541"/>
    <w:rsid w:val="00092F56"/>
    <w:rsid w:val="000946F5"/>
    <w:rsid w:val="000C1EE6"/>
    <w:rsid w:val="000F354C"/>
    <w:rsid w:val="00153D15"/>
    <w:rsid w:val="00174CFA"/>
    <w:rsid w:val="001B0FFB"/>
    <w:rsid w:val="001C0232"/>
    <w:rsid w:val="001C1166"/>
    <w:rsid w:val="001D4606"/>
    <w:rsid w:val="001F6AF0"/>
    <w:rsid w:val="002024F6"/>
    <w:rsid w:val="00203F8F"/>
    <w:rsid w:val="0020466F"/>
    <w:rsid w:val="00235FAC"/>
    <w:rsid w:val="00242741"/>
    <w:rsid w:val="00243104"/>
    <w:rsid w:val="0026193C"/>
    <w:rsid w:val="002663AF"/>
    <w:rsid w:val="00276A1B"/>
    <w:rsid w:val="00295C0D"/>
    <w:rsid w:val="002B328E"/>
    <w:rsid w:val="00330276"/>
    <w:rsid w:val="00394A23"/>
    <w:rsid w:val="00395951"/>
    <w:rsid w:val="003A239F"/>
    <w:rsid w:val="003C0534"/>
    <w:rsid w:val="003C59F5"/>
    <w:rsid w:val="003F0733"/>
    <w:rsid w:val="00401AB0"/>
    <w:rsid w:val="0042769B"/>
    <w:rsid w:val="00435354"/>
    <w:rsid w:val="00443E2B"/>
    <w:rsid w:val="0045473D"/>
    <w:rsid w:val="004668BD"/>
    <w:rsid w:val="00467669"/>
    <w:rsid w:val="004873BB"/>
    <w:rsid w:val="004A7307"/>
    <w:rsid w:val="004C0DAD"/>
    <w:rsid w:val="004C2D07"/>
    <w:rsid w:val="004D2D4C"/>
    <w:rsid w:val="0050336D"/>
    <w:rsid w:val="00513676"/>
    <w:rsid w:val="00542950"/>
    <w:rsid w:val="00597A22"/>
    <w:rsid w:val="005A3BBF"/>
    <w:rsid w:val="005D6022"/>
    <w:rsid w:val="005E6656"/>
    <w:rsid w:val="005E693F"/>
    <w:rsid w:val="0063788E"/>
    <w:rsid w:val="0065249D"/>
    <w:rsid w:val="00671C9E"/>
    <w:rsid w:val="006736F5"/>
    <w:rsid w:val="00682FD7"/>
    <w:rsid w:val="00720BF0"/>
    <w:rsid w:val="00720DD4"/>
    <w:rsid w:val="007349D2"/>
    <w:rsid w:val="007720D4"/>
    <w:rsid w:val="007B643A"/>
    <w:rsid w:val="007F097B"/>
    <w:rsid w:val="008246A0"/>
    <w:rsid w:val="00830673"/>
    <w:rsid w:val="00834B3E"/>
    <w:rsid w:val="00842A19"/>
    <w:rsid w:val="00881D13"/>
    <w:rsid w:val="008933F4"/>
    <w:rsid w:val="00895FC5"/>
    <w:rsid w:val="008D27B3"/>
    <w:rsid w:val="008E5528"/>
    <w:rsid w:val="008F0FF7"/>
    <w:rsid w:val="008F38C9"/>
    <w:rsid w:val="00935FF4"/>
    <w:rsid w:val="009361B4"/>
    <w:rsid w:val="00940289"/>
    <w:rsid w:val="00941947"/>
    <w:rsid w:val="00956554"/>
    <w:rsid w:val="00956F68"/>
    <w:rsid w:val="009725F0"/>
    <w:rsid w:val="00996A99"/>
    <w:rsid w:val="009A761F"/>
    <w:rsid w:val="009B587E"/>
    <w:rsid w:val="009C6B9D"/>
    <w:rsid w:val="009E7A07"/>
    <w:rsid w:val="00A51697"/>
    <w:rsid w:val="00A7282A"/>
    <w:rsid w:val="00A92AF6"/>
    <w:rsid w:val="00AF0728"/>
    <w:rsid w:val="00B24376"/>
    <w:rsid w:val="00B515A9"/>
    <w:rsid w:val="00B57CE6"/>
    <w:rsid w:val="00B62E4B"/>
    <w:rsid w:val="00B63C5D"/>
    <w:rsid w:val="00BA6513"/>
    <w:rsid w:val="00BB06FF"/>
    <w:rsid w:val="00BD3DBF"/>
    <w:rsid w:val="00BD4D0B"/>
    <w:rsid w:val="00BE4331"/>
    <w:rsid w:val="00C034FA"/>
    <w:rsid w:val="00C21B03"/>
    <w:rsid w:val="00C52C99"/>
    <w:rsid w:val="00C62CEE"/>
    <w:rsid w:val="00C7190B"/>
    <w:rsid w:val="00C7384A"/>
    <w:rsid w:val="00C77ABB"/>
    <w:rsid w:val="00C853EC"/>
    <w:rsid w:val="00C86187"/>
    <w:rsid w:val="00C93378"/>
    <w:rsid w:val="00C940D5"/>
    <w:rsid w:val="00CE521B"/>
    <w:rsid w:val="00CF1C84"/>
    <w:rsid w:val="00D01EB2"/>
    <w:rsid w:val="00D23FD3"/>
    <w:rsid w:val="00D3084A"/>
    <w:rsid w:val="00D46BF1"/>
    <w:rsid w:val="00D81FFB"/>
    <w:rsid w:val="00D87C9A"/>
    <w:rsid w:val="00DA3DCE"/>
    <w:rsid w:val="00DB58EC"/>
    <w:rsid w:val="00DC76AB"/>
    <w:rsid w:val="00DE13E4"/>
    <w:rsid w:val="00DE2962"/>
    <w:rsid w:val="00E0204E"/>
    <w:rsid w:val="00E31352"/>
    <w:rsid w:val="00E352C4"/>
    <w:rsid w:val="00E53930"/>
    <w:rsid w:val="00E7337E"/>
    <w:rsid w:val="00E90FF4"/>
    <w:rsid w:val="00EA60F9"/>
    <w:rsid w:val="00ED4D9B"/>
    <w:rsid w:val="00EE2112"/>
    <w:rsid w:val="00EE4460"/>
    <w:rsid w:val="00F20C23"/>
    <w:rsid w:val="00F31601"/>
    <w:rsid w:val="00F31E7D"/>
    <w:rsid w:val="00F4314C"/>
    <w:rsid w:val="00F4319D"/>
    <w:rsid w:val="00F44EAF"/>
    <w:rsid w:val="00F6407F"/>
    <w:rsid w:val="00F96564"/>
    <w:rsid w:val="00FA29B4"/>
    <w:rsid w:val="00FC7BC8"/>
    <w:rsid w:val="00FD1856"/>
    <w:rsid w:val="00FD7120"/>
    <w:rsid w:val="00FD74BE"/>
    <w:rsid w:val="00FF189D"/>
    <w:rsid w:val="00FF4BB7"/>
    <w:rsid w:val="00FF655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F0C36"/>
  <w15:docId w15:val="{38C12B65-BA2B-41A0-94A8-2A7BAACEE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D3DBF"/>
    <w:pPr>
      <w:spacing w:after="0" w:line="264" w:lineRule="auto"/>
    </w:pPr>
    <w:rPr>
      <w:rFonts w:ascii="Arial" w:hAnsi="Arial" w:cs="Arial"/>
      <w:color w:val="000000" w:themeColor="text1"/>
      <w:sz w:val="20"/>
      <w:szCs w:val="20"/>
    </w:rPr>
  </w:style>
  <w:style w:type="paragraph" w:styleId="Kop1">
    <w:name w:val="heading 1"/>
    <w:basedOn w:val="Standaard"/>
    <w:next w:val="Standaard"/>
    <w:link w:val="Kop1Char"/>
    <w:uiPriority w:val="9"/>
    <w:semiHidden/>
    <w:qFormat/>
    <w:rsid w:val="00CF1C84"/>
    <w:pPr>
      <w:keepNext/>
      <w:keepLines/>
      <w:spacing w:before="240"/>
      <w:outlineLvl w:val="0"/>
    </w:pPr>
    <w:rPr>
      <w:rFonts w:asciiTheme="majorHAnsi" w:eastAsiaTheme="majorEastAsia" w:hAnsiTheme="majorHAnsi" w:cstheme="majorBidi"/>
      <w:color w:val="164A95" w:themeColor="accent1" w:themeShade="BF"/>
      <w:sz w:val="32"/>
      <w:szCs w:val="32"/>
    </w:rPr>
  </w:style>
  <w:style w:type="paragraph" w:styleId="Kop2">
    <w:name w:val="heading 2"/>
    <w:basedOn w:val="Standaard"/>
    <w:next w:val="Standaard"/>
    <w:link w:val="Kop2Char"/>
    <w:uiPriority w:val="9"/>
    <w:semiHidden/>
    <w:qFormat/>
    <w:rsid w:val="00CF1C84"/>
    <w:pPr>
      <w:keepNext/>
      <w:keepLines/>
      <w:spacing w:before="40"/>
      <w:outlineLvl w:val="1"/>
    </w:pPr>
    <w:rPr>
      <w:rFonts w:asciiTheme="majorHAnsi" w:eastAsiaTheme="majorEastAsia" w:hAnsiTheme="majorHAnsi" w:cstheme="majorBidi"/>
      <w:color w:val="164A9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EE4460"/>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E4460"/>
    <w:rPr>
      <w:rFonts w:ascii="Tahoma" w:hAnsi="Tahoma" w:cs="Tahoma"/>
      <w:sz w:val="16"/>
      <w:szCs w:val="16"/>
    </w:rPr>
  </w:style>
  <w:style w:type="paragraph" w:styleId="Lijstalinea">
    <w:name w:val="List Paragraph"/>
    <w:basedOn w:val="Standaard"/>
    <w:uiPriority w:val="34"/>
    <w:semiHidden/>
    <w:qFormat/>
    <w:rsid w:val="003C0534"/>
    <w:pPr>
      <w:ind w:left="720"/>
      <w:contextualSpacing/>
    </w:pPr>
  </w:style>
  <w:style w:type="character" w:styleId="Hyperlink">
    <w:name w:val="Hyperlink"/>
    <w:basedOn w:val="Standaardalinea-lettertype"/>
    <w:uiPriority w:val="99"/>
    <w:semiHidden/>
    <w:rsid w:val="0063788E"/>
    <w:rPr>
      <w:color w:val="0000FF" w:themeColor="hyperlink"/>
      <w:u w:val="single"/>
    </w:rPr>
  </w:style>
  <w:style w:type="paragraph" w:styleId="Geenafstand">
    <w:name w:val="No Spacing"/>
    <w:uiPriority w:val="1"/>
    <w:semiHidden/>
    <w:qFormat/>
    <w:rsid w:val="00CF1C84"/>
    <w:pPr>
      <w:spacing w:after="0" w:line="240" w:lineRule="auto"/>
    </w:pPr>
  </w:style>
  <w:style w:type="character" w:customStyle="1" w:styleId="Kop1Char">
    <w:name w:val="Kop 1 Char"/>
    <w:basedOn w:val="Standaardalinea-lettertype"/>
    <w:link w:val="Kop1"/>
    <w:uiPriority w:val="9"/>
    <w:semiHidden/>
    <w:rsid w:val="00CF1C84"/>
    <w:rPr>
      <w:rFonts w:asciiTheme="majorHAnsi" w:eastAsiaTheme="majorEastAsia" w:hAnsiTheme="majorHAnsi" w:cstheme="majorBidi"/>
      <w:color w:val="164A95" w:themeColor="accent1" w:themeShade="BF"/>
      <w:sz w:val="32"/>
      <w:szCs w:val="32"/>
    </w:rPr>
  </w:style>
  <w:style w:type="character" w:customStyle="1" w:styleId="Kop2Char">
    <w:name w:val="Kop 2 Char"/>
    <w:basedOn w:val="Standaardalinea-lettertype"/>
    <w:link w:val="Kop2"/>
    <w:uiPriority w:val="9"/>
    <w:semiHidden/>
    <w:rsid w:val="00CF1C84"/>
    <w:rPr>
      <w:rFonts w:asciiTheme="majorHAnsi" w:eastAsiaTheme="majorEastAsia" w:hAnsiTheme="majorHAnsi" w:cstheme="majorBidi"/>
      <w:color w:val="164A95" w:themeColor="accent1" w:themeShade="BF"/>
      <w:sz w:val="26"/>
      <w:szCs w:val="26"/>
    </w:rPr>
  </w:style>
  <w:style w:type="character" w:styleId="Subtielebenadrukking">
    <w:name w:val="Subtle Emphasis"/>
    <w:basedOn w:val="Standaardalinea-lettertype"/>
    <w:uiPriority w:val="19"/>
    <w:semiHidden/>
    <w:qFormat/>
    <w:rsid w:val="00CF1C84"/>
    <w:rPr>
      <w:i/>
      <w:iCs/>
      <w:color w:val="404040" w:themeColor="text1" w:themeTint="BF"/>
    </w:rPr>
  </w:style>
  <w:style w:type="character" w:styleId="Nadruk">
    <w:name w:val="Emphasis"/>
    <w:basedOn w:val="Standaardalinea-lettertype"/>
    <w:uiPriority w:val="20"/>
    <w:semiHidden/>
    <w:qFormat/>
    <w:rsid w:val="00CF1C84"/>
    <w:rPr>
      <w:i/>
      <w:iCs/>
    </w:rPr>
  </w:style>
  <w:style w:type="character" w:styleId="Intensievebenadrukking">
    <w:name w:val="Intense Emphasis"/>
    <w:basedOn w:val="Standaardalinea-lettertype"/>
    <w:uiPriority w:val="21"/>
    <w:semiHidden/>
    <w:qFormat/>
    <w:rsid w:val="00CF1C84"/>
    <w:rPr>
      <w:i/>
      <w:iCs/>
      <w:color w:val="1E64C8" w:themeColor="accent1"/>
    </w:rPr>
  </w:style>
  <w:style w:type="character" w:styleId="Zwaar">
    <w:name w:val="Strong"/>
    <w:basedOn w:val="Standaardalinea-lettertype"/>
    <w:uiPriority w:val="22"/>
    <w:semiHidden/>
    <w:qFormat/>
    <w:rsid w:val="00CF1C84"/>
    <w:rPr>
      <w:b/>
      <w:bCs/>
    </w:rPr>
  </w:style>
  <w:style w:type="paragraph" w:styleId="Citaat">
    <w:name w:val="Quote"/>
    <w:basedOn w:val="Standaard"/>
    <w:next w:val="Standaard"/>
    <w:link w:val="CitaatChar"/>
    <w:uiPriority w:val="29"/>
    <w:semiHidden/>
    <w:qFormat/>
    <w:rsid w:val="00CF1C84"/>
    <w:pPr>
      <w:spacing w:before="200" w:after="160"/>
      <w:ind w:left="864" w:right="864"/>
      <w:jc w:val="center"/>
    </w:pPr>
    <w:rPr>
      <w:i/>
      <w:iCs/>
      <w:color w:val="404040" w:themeColor="text1" w:themeTint="BF"/>
    </w:rPr>
  </w:style>
  <w:style w:type="character" w:customStyle="1" w:styleId="CitaatChar">
    <w:name w:val="Citaat Char"/>
    <w:basedOn w:val="Standaardalinea-lettertype"/>
    <w:link w:val="Citaat"/>
    <w:uiPriority w:val="29"/>
    <w:semiHidden/>
    <w:rsid w:val="00CF1C84"/>
    <w:rPr>
      <w:i/>
      <w:iCs/>
      <w:color w:val="404040" w:themeColor="text1" w:themeTint="BF"/>
    </w:rPr>
  </w:style>
  <w:style w:type="paragraph" w:styleId="Duidelijkcitaat">
    <w:name w:val="Intense Quote"/>
    <w:basedOn w:val="Standaard"/>
    <w:next w:val="Standaard"/>
    <w:link w:val="DuidelijkcitaatChar"/>
    <w:uiPriority w:val="30"/>
    <w:semiHidden/>
    <w:qFormat/>
    <w:rsid w:val="00CF1C84"/>
    <w:pPr>
      <w:pBdr>
        <w:top w:val="single" w:sz="4" w:space="10" w:color="1E64C8" w:themeColor="accent1"/>
        <w:bottom w:val="single" w:sz="4" w:space="10" w:color="1E64C8" w:themeColor="accent1"/>
      </w:pBdr>
      <w:spacing w:before="360" w:after="360"/>
      <w:ind w:left="864" w:right="864"/>
      <w:jc w:val="center"/>
    </w:pPr>
    <w:rPr>
      <w:i/>
      <w:iCs/>
      <w:color w:val="1E64C8" w:themeColor="accent1"/>
    </w:rPr>
  </w:style>
  <w:style w:type="character" w:customStyle="1" w:styleId="DuidelijkcitaatChar">
    <w:name w:val="Duidelijk citaat Char"/>
    <w:basedOn w:val="Standaardalinea-lettertype"/>
    <w:link w:val="Duidelijkcitaat"/>
    <w:uiPriority w:val="30"/>
    <w:semiHidden/>
    <w:rsid w:val="00CF1C84"/>
    <w:rPr>
      <w:i/>
      <w:iCs/>
      <w:color w:val="1E64C8" w:themeColor="accent1"/>
    </w:rPr>
  </w:style>
  <w:style w:type="character" w:styleId="Subtieleverwijzing">
    <w:name w:val="Subtle Reference"/>
    <w:basedOn w:val="Standaardalinea-lettertype"/>
    <w:uiPriority w:val="31"/>
    <w:semiHidden/>
    <w:qFormat/>
    <w:rsid w:val="00CF1C84"/>
    <w:rPr>
      <w:smallCaps/>
      <w:color w:val="5A5A5A" w:themeColor="text1" w:themeTint="A5"/>
    </w:rPr>
  </w:style>
  <w:style w:type="character" w:styleId="Intensieveverwijzing">
    <w:name w:val="Intense Reference"/>
    <w:basedOn w:val="Standaardalinea-lettertype"/>
    <w:uiPriority w:val="32"/>
    <w:semiHidden/>
    <w:qFormat/>
    <w:rsid w:val="00CF1C84"/>
    <w:rPr>
      <w:b/>
      <w:bCs/>
      <w:smallCaps/>
      <w:color w:val="1E64C8" w:themeColor="accent1"/>
      <w:spacing w:val="5"/>
    </w:rPr>
  </w:style>
  <w:style w:type="character" w:styleId="Titelvanboek">
    <w:name w:val="Book Title"/>
    <w:basedOn w:val="Standaardalinea-lettertype"/>
    <w:uiPriority w:val="33"/>
    <w:semiHidden/>
    <w:qFormat/>
    <w:rsid w:val="00CF1C84"/>
    <w:rPr>
      <w:b/>
      <w:bCs/>
      <w:i/>
      <w:iCs/>
      <w:spacing w:val="5"/>
    </w:rPr>
  </w:style>
  <w:style w:type="paragraph" w:styleId="Titel">
    <w:name w:val="Title"/>
    <w:basedOn w:val="Standaard"/>
    <w:next w:val="Standaard"/>
    <w:link w:val="TitelChar"/>
    <w:uiPriority w:val="10"/>
    <w:qFormat/>
    <w:rsid w:val="007F097B"/>
    <w:pPr>
      <w:jc w:val="both"/>
    </w:pPr>
    <w:rPr>
      <w:b/>
      <w:caps/>
      <w:color w:val="1E64C8"/>
      <w:sz w:val="50"/>
      <w:szCs w:val="48"/>
      <w:u w:val="single"/>
    </w:rPr>
  </w:style>
  <w:style w:type="character" w:customStyle="1" w:styleId="TitelChar">
    <w:name w:val="Titel Char"/>
    <w:basedOn w:val="Standaardalinea-lettertype"/>
    <w:link w:val="Titel"/>
    <w:uiPriority w:val="10"/>
    <w:rsid w:val="007F097B"/>
    <w:rPr>
      <w:rFonts w:ascii="Arial" w:hAnsi="Arial" w:cs="Arial"/>
      <w:b/>
      <w:caps/>
      <w:color w:val="1E64C8"/>
      <w:sz w:val="50"/>
      <w:szCs w:val="48"/>
      <w:u w:val="single"/>
    </w:rPr>
  </w:style>
  <w:style w:type="paragraph" w:styleId="Ondertitel">
    <w:name w:val="Subtitle"/>
    <w:next w:val="Standaard"/>
    <w:link w:val="OndertitelChar"/>
    <w:uiPriority w:val="11"/>
    <w:qFormat/>
    <w:rsid w:val="007F097B"/>
    <w:pPr>
      <w:spacing w:after="0"/>
      <w:jc w:val="both"/>
    </w:pPr>
    <w:rPr>
      <w:rFonts w:ascii="Arial" w:hAnsi="Arial" w:cs="Arial"/>
      <w:caps/>
      <w:color w:val="1E64C8" w:themeColor="text2"/>
      <w:sz w:val="30"/>
      <w:szCs w:val="40"/>
      <w:lang w:val="nl-NL"/>
    </w:rPr>
  </w:style>
  <w:style w:type="character" w:customStyle="1" w:styleId="OndertitelChar">
    <w:name w:val="Ondertitel Char"/>
    <w:basedOn w:val="Standaardalinea-lettertype"/>
    <w:link w:val="Ondertitel"/>
    <w:uiPriority w:val="11"/>
    <w:rsid w:val="007F097B"/>
    <w:rPr>
      <w:rFonts w:ascii="Arial" w:hAnsi="Arial" w:cs="Arial"/>
      <w:caps/>
      <w:color w:val="1E64C8" w:themeColor="text2"/>
      <w:sz w:val="30"/>
      <w:szCs w:val="40"/>
      <w:lang w:val="nl-NL"/>
    </w:rPr>
  </w:style>
  <w:style w:type="paragraph" w:customStyle="1" w:styleId="Normal12pt">
    <w:name w:val="Normal 12pt"/>
    <w:qFormat/>
    <w:rsid w:val="00597A22"/>
    <w:pPr>
      <w:spacing w:after="0" w:line="264" w:lineRule="auto"/>
    </w:pPr>
    <w:rPr>
      <w:rFonts w:ascii="Arial" w:hAnsi="Arial" w:cs="Arial"/>
      <w:color w:val="000000" w:themeColor="text1"/>
      <w:sz w:val="24"/>
      <w:szCs w:val="28"/>
      <w:lang w:val="nl-NL"/>
    </w:rPr>
  </w:style>
  <w:style w:type="character" w:styleId="Tekstvantijdelijkeaanduiding">
    <w:name w:val="Placeholder Text"/>
    <w:basedOn w:val="Standaardalinea-lettertype"/>
    <w:uiPriority w:val="99"/>
    <w:semiHidden/>
    <w:rsid w:val="00BD4D0B"/>
    <w:rPr>
      <w:color w:val="808080"/>
    </w:rPr>
  </w:style>
  <w:style w:type="paragraph" w:styleId="Koptekst">
    <w:name w:val="header"/>
    <w:basedOn w:val="Standaard"/>
    <w:link w:val="KoptekstChar"/>
    <w:uiPriority w:val="99"/>
    <w:semiHidden/>
    <w:rsid w:val="00FD1856"/>
    <w:pPr>
      <w:tabs>
        <w:tab w:val="center" w:pos="4536"/>
        <w:tab w:val="right" w:pos="9072"/>
      </w:tabs>
      <w:spacing w:line="240" w:lineRule="auto"/>
    </w:pPr>
  </w:style>
  <w:style w:type="character" w:customStyle="1" w:styleId="KoptekstChar">
    <w:name w:val="Koptekst Char"/>
    <w:basedOn w:val="Standaardalinea-lettertype"/>
    <w:link w:val="Koptekst"/>
    <w:uiPriority w:val="99"/>
    <w:semiHidden/>
    <w:rsid w:val="00B63C5D"/>
    <w:rPr>
      <w:rFonts w:ascii="Arial" w:hAnsi="Arial"/>
    </w:rPr>
  </w:style>
  <w:style w:type="paragraph" w:styleId="Voettekst">
    <w:name w:val="footer"/>
    <w:basedOn w:val="Standaard"/>
    <w:link w:val="VoettekstChar"/>
    <w:uiPriority w:val="99"/>
    <w:semiHidden/>
    <w:rsid w:val="00FD1856"/>
    <w:pPr>
      <w:tabs>
        <w:tab w:val="center" w:pos="4536"/>
        <w:tab w:val="right" w:pos="9072"/>
      </w:tabs>
      <w:spacing w:line="240" w:lineRule="auto"/>
    </w:pPr>
  </w:style>
  <w:style w:type="character" w:customStyle="1" w:styleId="VoettekstChar">
    <w:name w:val="Voettekst Char"/>
    <w:basedOn w:val="Standaardalinea-lettertype"/>
    <w:link w:val="Voettekst"/>
    <w:uiPriority w:val="99"/>
    <w:semiHidden/>
    <w:rsid w:val="00B63C5D"/>
    <w:rPr>
      <w:rFonts w:ascii="Arial" w:hAnsi="Arial"/>
    </w:rPr>
  </w:style>
  <w:style w:type="table" w:styleId="Tabelraster">
    <w:name w:val="Table Grid"/>
    <w:basedOn w:val="Standaardtabel"/>
    <w:uiPriority w:val="59"/>
    <w:rsid w:val="00F44E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amAuteur">
    <w:name w:val="Naam Auteur"/>
    <w:basedOn w:val="Ondertitel"/>
    <w:qFormat/>
    <w:rsid w:val="00D87C9A"/>
    <w:rPr>
      <w:caps w:val="0"/>
      <w:color w:val="auto"/>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913621">
      <w:bodyDiv w:val="1"/>
      <w:marLeft w:val="0"/>
      <w:marRight w:val="0"/>
      <w:marTop w:val="0"/>
      <w:marBottom w:val="0"/>
      <w:divBdr>
        <w:top w:val="none" w:sz="0" w:space="0" w:color="auto"/>
        <w:left w:val="none" w:sz="0" w:space="0" w:color="auto"/>
        <w:bottom w:val="none" w:sz="0" w:space="0" w:color="auto"/>
        <w:right w:val="none" w:sz="0" w:space="0" w:color="auto"/>
      </w:divBdr>
      <w:divsChild>
        <w:div w:id="1730350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lievrou\Downloads\voorblad_UGent_WE%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4767759604D45E59483BFD4D5902BC2"/>
        <w:category>
          <w:name w:val="General"/>
          <w:gallery w:val="placeholder"/>
        </w:category>
        <w:types>
          <w:type w:val="bbPlcHdr"/>
        </w:types>
        <w:behaviors>
          <w:behavior w:val="content"/>
        </w:behaviors>
        <w:guid w:val="{AB7F2693-0A58-4314-B081-8D303D78867D}"/>
      </w:docPartPr>
      <w:docPartBody>
        <w:p w:rsidR="00E0169D" w:rsidRDefault="003D7265" w:rsidP="003D7265">
          <w:pPr>
            <w:pStyle w:val="F4767759604D45E59483BFD4D5902BC2"/>
          </w:pPr>
          <w:r w:rsidRPr="002251D0">
            <w:rPr>
              <w:rStyle w:val="Tekstvantijdelijkeaanduiding"/>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3E1"/>
    <w:rsid w:val="003A3043"/>
    <w:rsid w:val="003D7265"/>
    <w:rsid w:val="004343E1"/>
    <w:rsid w:val="004A3BE2"/>
    <w:rsid w:val="00E0169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3D7265"/>
    <w:rPr>
      <w:color w:val="808080"/>
    </w:rPr>
  </w:style>
  <w:style w:type="paragraph" w:customStyle="1" w:styleId="F4767759604D45E59483BFD4D5902BC2">
    <w:name w:val="F4767759604D45E59483BFD4D5902BC2"/>
    <w:rsid w:val="003D72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UGent">
      <a:dk1>
        <a:sysClr val="windowText" lastClr="000000"/>
      </a:dk1>
      <a:lt1>
        <a:sysClr val="window" lastClr="FFFFFF"/>
      </a:lt1>
      <a:dk2>
        <a:srgbClr val="1E64C8"/>
      </a:dk2>
      <a:lt2>
        <a:srgbClr val="9ABDF0"/>
      </a:lt2>
      <a:accent1>
        <a:srgbClr val="1E64C8"/>
      </a:accent1>
      <a:accent2>
        <a:srgbClr val="9ABDF0"/>
      </a:accent2>
      <a:accent3>
        <a:srgbClr val="0074B0"/>
      </a:accent3>
      <a:accent4>
        <a:srgbClr val="9BBB59"/>
      </a:accent4>
      <a:accent5>
        <a:srgbClr val="8064A2"/>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CFC99-C658-458D-9D71-23B59236A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voorblad_UGent_WE (2).dotx</Template>
  <TotalTime>16</TotalTime>
  <Pages>2</Pages>
  <Words>184</Words>
  <Characters>1013</Characters>
  <Application>Microsoft Office Word</Application>
  <DocSecurity>0</DocSecurity>
  <Lines>8</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UGent</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Tine Lievrouw</dc:creator>
  <cp:lastModifiedBy>wout welvaert</cp:lastModifiedBy>
  <cp:revision>3</cp:revision>
  <cp:lastPrinted>2025-05-26T09:53:00Z</cp:lastPrinted>
  <dcterms:created xsi:type="dcterms:W3CDTF">2023-12-09T11:16:00Z</dcterms:created>
  <dcterms:modified xsi:type="dcterms:W3CDTF">2025-05-26T09:57:00Z</dcterms:modified>
</cp:coreProperties>
</file>